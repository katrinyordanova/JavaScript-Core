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A7" w:rsidRPr="00BA61CB" w:rsidRDefault="00C65361" w:rsidP="00C65361">
      <w:pPr>
        <w:pStyle w:val="1"/>
      </w:pPr>
      <w:r w:rsidRPr="00BA61CB">
        <w:t>JS Advanced: Exam</w:t>
      </w:r>
      <w:r w:rsidR="000D20AE" w:rsidRPr="00BA61CB">
        <w:t xml:space="preserve"> 18.11.2018</w:t>
      </w:r>
    </w:p>
    <w:p w:rsidR="007747A7" w:rsidRPr="00BA61CB" w:rsidRDefault="007747A7" w:rsidP="00C65361">
      <w:pPr>
        <w:pStyle w:val="2"/>
        <w:numPr>
          <w:ilvl w:val="0"/>
          <w:numId w:val="0"/>
        </w:numPr>
        <w:ind w:left="426" w:hanging="426"/>
      </w:pPr>
      <w:r w:rsidRPr="00BA61CB">
        <w:t xml:space="preserve">Problem 3.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:rsidR="007747A7" w:rsidRPr="00BA61CB" w:rsidRDefault="007747A7">
      <w:pPr>
        <w:spacing w:before="120"/>
      </w:pPr>
      <w:r w:rsidRPr="00BA61CB">
        <w:t xml:space="preserve">Write a </w:t>
      </w:r>
      <w:r w:rsidRPr="00BA61CB">
        <w:rPr>
          <w:b/>
        </w:rPr>
        <w:t>JavaScript class</w:t>
      </w:r>
      <w:r w:rsidRPr="00BA61CB">
        <w:t xml:space="preserve"> </w:t>
      </w:r>
      <w:r w:rsidRPr="00BA61CB">
        <w:rPr>
          <w:rFonts w:ascii="Consolas" w:hAnsi="Consolas"/>
          <w:b/>
        </w:rPr>
        <w:t>Vacation</w:t>
      </w:r>
      <w:r w:rsidRPr="00BA61CB">
        <w:t xml:space="preserve"> which holds the information about school upcoming vacation. Y</w:t>
      </w:r>
      <w:r w:rsidRPr="00BA61CB">
        <w:rPr>
          <w:b/>
        </w:rPr>
        <w:t>our class should contain the following functionality...</w:t>
      </w:r>
    </w:p>
    <w:p w:rsidR="00C65361" w:rsidRPr="000C3D29" w:rsidRDefault="007747A7" w:rsidP="00C65361">
      <w:pPr>
        <w:pStyle w:val="3"/>
        <w:rPr>
          <w:highlight w:val="cyan"/>
        </w:rPr>
      </w:pPr>
      <w:r w:rsidRPr="000C3D29">
        <w:rPr>
          <w:highlight w:val="cyan"/>
        </w:rPr>
        <w:t>Constructor</w:t>
      </w:r>
    </w:p>
    <w:p w:rsidR="007747A7" w:rsidRPr="000C3D29" w:rsidRDefault="007747A7" w:rsidP="00C65361">
      <w:pPr>
        <w:rPr>
          <w:highlight w:val="cyan"/>
        </w:rPr>
      </w:pPr>
      <w:r w:rsidRPr="000C3D29">
        <w:rPr>
          <w:highlight w:val="cyan"/>
        </w:rPr>
        <w:t>should have 4 properties:</w:t>
      </w:r>
      <w:r w:rsidRPr="000C3D29">
        <w:rPr>
          <w:highlight w:val="cyan"/>
        </w:rPr>
        <w:br/>
        <w:t xml:space="preserve">- </w:t>
      </w:r>
      <w:r w:rsidRPr="000C3D29">
        <w:rPr>
          <w:rFonts w:ascii="Consolas" w:hAnsi="Consolas"/>
          <w:b/>
          <w:highlight w:val="cyan"/>
        </w:rPr>
        <w:t>organizer</w:t>
      </w:r>
      <w:r w:rsidRPr="000C3D29">
        <w:rPr>
          <w:highlight w:val="cyan"/>
        </w:rPr>
        <w:t>(String),</w:t>
      </w:r>
      <w:r w:rsidRPr="000C3D29">
        <w:rPr>
          <w:highlight w:val="cyan"/>
        </w:rPr>
        <w:br/>
        <w:t xml:space="preserve">- </w:t>
      </w:r>
      <w:r w:rsidRPr="000C3D29">
        <w:rPr>
          <w:rFonts w:ascii="Consolas" w:hAnsi="Consolas"/>
          <w:b/>
          <w:highlight w:val="cyan"/>
        </w:rPr>
        <w:t>destination</w:t>
      </w:r>
      <w:r w:rsidRPr="000C3D29">
        <w:rPr>
          <w:highlight w:val="cyan"/>
        </w:rPr>
        <w:t>(String),</w:t>
      </w:r>
      <w:r w:rsidRPr="000C3D29">
        <w:rPr>
          <w:highlight w:val="cyan"/>
        </w:rPr>
        <w:br/>
        <w:t xml:space="preserve">- </w:t>
      </w:r>
      <w:r w:rsidRPr="000C3D29">
        <w:rPr>
          <w:rFonts w:ascii="Consolas" w:hAnsi="Consolas"/>
          <w:b/>
          <w:highlight w:val="cyan"/>
        </w:rPr>
        <w:t>budget</w:t>
      </w:r>
      <w:r w:rsidRPr="000C3D29">
        <w:rPr>
          <w:highlight w:val="cyan"/>
        </w:rPr>
        <w:t>(Number),</w:t>
      </w:r>
      <w:r w:rsidRPr="000C3D29">
        <w:rPr>
          <w:highlight w:val="cyan"/>
        </w:rPr>
        <w:br/>
        <w:t xml:space="preserve">- </w:t>
      </w:r>
      <w:r w:rsidRPr="000C3D29">
        <w:rPr>
          <w:b/>
          <w:highlight w:val="cyan"/>
        </w:rPr>
        <w:t>kids</w:t>
      </w:r>
      <w:r w:rsidRPr="000C3D29">
        <w:rPr>
          <w:highlight w:val="cyan"/>
        </w:rPr>
        <w:t>(Object)</w:t>
      </w:r>
    </w:p>
    <w:p w:rsidR="007747A7" w:rsidRPr="00BA61CB" w:rsidRDefault="00BA61CB" w:rsidP="00C65361">
      <w:r w:rsidRPr="000C3D29">
        <w:rPr>
          <w:highlight w:val="cyan"/>
          <w:u w:val="single"/>
        </w:rPr>
        <w:t>And it</w:t>
      </w:r>
      <w:r w:rsidR="007747A7" w:rsidRPr="000C3D29">
        <w:rPr>
          <w:highlight w:val="cyan"/>
          <w:u w:val="single"/>
        </w:rPr>
        <w:t xml:space="preserve"> must take 3 of them (organizer, destination, budget)</w:t>
      </w:r>
      <w:r w:rsidRPr="000C3D29">
        <w:rPr>
          <w:highlight w:val="cyan"/>
          <w:u w:val="single"/>
        </w:rPr>
        <w:t xml:space="preserve"> in the constructor</w:t>
      </w:r>
      <w:r w:rsidR="007747A7" w:rsidRPr="000C3D29">
        <w:rPr>
          <w:highlight w:val="cyan"/>
          <w:u w:val="single"/>
        </w:rPr>
        <w:t>. The k</w:t>
      </w:r>
      <w:r w:rsidRPr="000C3D29">
        <w:rPr>
          <w:highlight w:val="cyan"/>
          <w:u w:val="single"/>
        </w:rPr>
        <w:t xml:space="preserve">ids property by default must </w:t>
      </w:r>
      <w:r w:rsidR="007747A7" w:rsidRPr="000C3D29">
        <w:rPr>
          <w:highlight w:val="cyan"/>
          <w:u w:val="single"/>
        </w:rPr>
        <w:t xml:space="preserve">be </w:t>
      </w:r>
      <w:r w:rsidR="007747A7" w:rsidRPr="000C3D29">
        <w:rPr>
          <w:b/>
          <w:highlight w:val="cyan"/>
          <w:u w:val="single"/>
        </w:rPr>
        <w:t>empty</w:t>
      </w:r>
      <w:r w:rsidR="007747A7" w:rsidRPr="000C3D29">
        <w:rPr>
          <w:highlight w:val="cyan"/>
          <w:u w:val="single"/>
        </w:rPr>
        <w:t>.</w:t>
      </w:r>
    </w:p>
    <w:p w:rsidR="00C65361" w:rsidRPr="00BA61CB" w:rsidRDefault="007747A7" w:rsidP="00C65361">
      <w:pPr>
        <w:pStyle w:val="3"/>
      </w:pPr>
      <w:r w:rsidRPr="00BA61CB">
        <w:t>Method – registerChild()</w:t>
      </w:r>
    </w:p>
    <w:p w:rsidR="007747A7" w:rsidRPr="00C2580E" w:rsidRDefault="00C65361" w:rsidP="00C65361">
      <w:pPr>
        <w:rPr>
          <w:highlight w:val="cyan"/>
        </w:rPr>
      </w:pPr>
      <w:r w:rsidRPr="00C2580E">
        <w:rPr>
          <w:highlight w:val="cyan"/>
        </w:rPr>
        <w:t>Accepts 3 properties</w:t>
      </w:r>
      <w:r w:rsidR="007747A7" w:rsidRPr="00C2580E">
        <w:rPr>
          <w:highlight w:val="cyan"/>
        </w:rPr>
        <w:t xml:space="preserve"> </w:t>
      </w:r>
      <w:r w:rsidR="007747A7" w:rsidRPr="00C2580E">
        <w:rPr>
          <w:b/>
          <w:highlight w:val="cyan"/>
        </w:rPr>
        <w:t>(name, grade, budget)</w:t>
      </w:r>
      <w:r w:rsidR="007747A7" w:rsidRPr="00C2580E">
        <w:rPr>
          <w:highlight w:val="cyan"/>
        </w:rPr>
        <w:t>:</w:t>
      </w:r>
    </w:p>
    <w:p w:rsidR="0059673F" w:rsidRPr="00C2580E" w:rsidRDefault="00C65361" w:rsidP="0059673F">
      <w:pPr>
        <w:rPr>
          <w:highlight w:val="cyan"/>
        </w:rPr>
      </w:pPr>
      <w:r w:rsidRPr="00C2580E">
        <w:rPr>
          <w:highlight w:val="cyan"/>
        </w:rPr>
        <w:t>S</w:t>
      </w:r>
      <w:r w:rsidR="007747A7" w:rsidRPr="00C2580E">
        <w:rPr>
          <w:highlight w:val="cyan"/>
        </w:rPr>
        <w:t>tore</w:t>
      </w:r>
      <w:r w:rsidRPr="00C2580E">
        <w:rPr>
          <w:highlight w:val="cyan"/>
        </w:rPr>
        <w:t>s</w:t>
      </w:r>
      <w:r w:rsidR="007747A7" w:rsidRPr="00C2580E">
        <w:rPr>
          <w:highlight w:val="cyan"/>
        </w:rPr>
        <w:t xml:space="preserve"> </w:t>
      </w:r>
      <w:r w:rsidR="007747A7" w:rsidRPr="00C2580E">
        <w:rPr>
          <w:b/>
          <w:highlight w:val="cyan"/>
        </w:rPr>
        <w:t>all kids</w:t>
      </w:r>
      <w:r w:rsidR="007747A7" w:rsidRPr="00C2580E">
        <w:rPr>
          <w:highlight w:val="cyan"/>
        </w:rPr>
        <w:t xml:space="preserve"> into the </w:t>
      </w:r>
      <w:r w:rsidR="007747A7" w:rsidRPr="00C2580E">
        <w:rPr>
          <w:b/>
          <w:highlight w:val="cyan"/>
        </w:rPr>
        <w:t>kid</w:t>
      </w:r>
      <w:r w:rsidRPr="00C2580E">
        <w:rPr>
          <w:b/>
          <w:highlight w:val="cyan"/>
        </w:rPr>
        <w:t>'</w:t>
      </w:r>
      <w:r w:rsidR="007747A7" w:rsidRPr="00C2580E">
        <w:rPr>
          <w:b/>
          <w:highlight w:val="cyan"/>
        </w:rPr>
        <w:t>s property</w:t>
      </w:r>
      <w:r w:rsidR="007747A7" w:rsidRPr="00C2580E">
        <w:rPr>
          <w:highlight w:val="cyan"/>
        </w:rPr>
        <w:t xml:space="preserve"> by their </w:t>
      </w:r>
      <w:r w:rsidR="007747A7" w:rsidRPr="00C2580E">
        <w:rPr>
          <w:b/>
          <w:highlight w:val="cyan"/>
        </w:rPr>
        <w:t>grade</w:t>
      </w:r>
      <w:r w:rsidR="007747A7" w:rsidRPr="00C2580E">
        <w:rPr>
          <w:highlight w:val="cyan"/>
        </w:rPr>
        <w:t>. Every grade correspond</w:t>
      </w:r>
      <w:r w:rsidR="00372666" w:rsidRPr="00C2580E">
        <w:rPr>
          <w:highlight w:val="cyan"/>
        </w:rPr>
        <w:t>s</w:t>
      </w:r>
      <w:r w:rsidR="007747A7" w:rsidRPr="00C2580E">
        <w:rPr>
          <w:highlight w:val="cyan"/>
        </w:rPr>
        <w:t xml:space="preserve"> to </w:t>
      </w:r>
      <w:r w:rsidR="007747A7" w:rsidRPr="00C2580E">
        <w:rPr>
          <w:b/>
          <w:highlight w:val="cyan"/>
        </w:rPr>
        <w:t>array</w:t>
      </w:r>
      <w:r w:rsidR="007747A7" w:rsidRPr="00C2580E">
        <w:rPr>
          <w:highlight w:val="cyan"/>
        </w:rPr>
        <w:t xml:space="preserve"> of all </w:t>
      </w:r>
      <w:r w:rsidR="007747A7" w:rsidRPr="00C2580E">
        <w:rPr>
          <w:b/>
          <w:highlight w:val="cyan"/>
        </w:rPr>
        <w:t>kids</w:t>
      </w:r>
      <w:r w:rsidR="007747A7" w:rsidRPr="00C2580E">
        <w:rPr>
          <w:highlight w:val="cyan"/>
        </w:rPr>
        <w:t xml:space="preserve"> in there by following format:</w:t>
      </w:r>
      <w:r w:rsidR="007747A7" w:rsidRPr="00C2580E">
        <w:rPr>
          <w:b/>
          <w:highlight w:val="cyan"/>
        </w:rPr>
        <w:t xml:space="preserve"> </w:t>
      </w:r>
      <w:r w:rsidR="007747A7" w:rsidRPr="00C2580E">
        <w:rPr>
          <w:rFonts w:ascii="Consolas" w:hAnsi="Consolas"/>
          <w:b/>
          <w:highlight w:val="cyan"/>
        </w:rPr>
        <w:t>{name}-{budget}</w:t>
      </w:r>
      <w:r w:rsidR="0059673F" w:rsidRPr="00C2580E">
        <w:rPr>
          <w:highlight w:val="cyan"/>
        </w:rPr>
        <w:t xml:space="preserve"> </w:t>
      </w:r>
    </w:p>
    <w:p w:rsidR="0059673F" w:rsidRPr="006C5431" w:rsidRDefault="0059673F" w:rsidP="0059673F">
      <w:pPr>
        <w:rPr>
          <w:rFonts w:ascii="Consolas" w:hAnsi="Consolas"/>
          <w:b/>
        </w:rPr>
      </w:pPr>
      <w:r w:rsidRPr="00C2580E">
        <w:rPr>
          <w:highlight w:val="cyan"/>
        </w:rPr>
        <w:t xml:space="preserve">If current kid is already into that </w:t>
      </w:r>
      <w:r w:rsidRPr="00C2580E">
        <w:rPr>
          <w:b/>
          <w:highlight w:val="cyan"/>
        </w:rPr>
        <w:t xml:space="preserve">grade </w:t>
      </w:r>
      <w:r w:rsidRPr="00C2580E">
        <w:rPr>
          <w:highlight w:val="cyan"/>
        </w:rPr>
        <w:t xml:space="preserve">the method should </w:t>
      </w:r>
      <w:r w:rsidRPr="00C2580E">
        <w:rPr>
          <w:b/>
          <w:highlight w:val="cyan"/>
        </w:rPr>
        <w:t>return</w:t>
      </w:r>
      <w:r w:rsidRPr="00C2580E">
        <w:rPr>
          <w:highlight w:val="cyan"/>
        </w:rPr>
        <w:t xml:space="preserve"> the following </w:t>
      </w:r>
      <w:r w:rsidRPr="00C2580E">
        <w:rPr>
          <w:b/>
          <w:highlight w:val="cyan"/>
        </w:rPr>
        <w:t>string</w:t>
      </w:r>
      <w:r w:rsidRPr="00C2580E">
        <w:rPr>
          <w:highlight w:val="cyan"/>
        </w:rPr>
        <w:t xml:space="preserve">: </w:t>
      </w:r>
      <w:r w:rsidRPr="00C2580E">
        <w:rPr>
          <w:highlight w:val="cyan"/>
        </w:rPr>
        <w:br/>
      </w:r>
      <w:r w:rsidRPr="00C2580E">
        <w:rPr>
          <w:rFonts w:ascii="Consolas" w:hAnsi="Consolas"/>
          <w:b/>
          <w:highlight w:val="cyan"/>
        </w:rPr>
        <w:t>'{name} is already in the list for this {destination} vacation.'</w:t>
      </w:r>
    </w:p>
    <w:p w:rsidR="007747A7" w:rsidRPr="00BA61CB" w:rsidRDefault="007747A7" w:rsidP="00C65361"/>
    <w:p w:rsidR="007747A7" w:rsidRPr="00C2580E" w:rsidRDefault="007747A7" w:rsidP="00C65361">
      <w:pPr>
        <w:rPr>
          <w:highlight w:val="cyan"/>
        </w:rPr>
      </w:pPr>
      <w:r w:rsidRPr="00AA480F">
        <w:rPr>
          <w:highlight w:val="cyan"/>
        </w:rPr>
        <w:t xml:space="preserve">This method </w:t>
      </w:r>
      <w:r w:rsidRPr="00AA480F">
        <w:rPr>
          <w:b/>
          <w:highlight w:val="cyan"/>
        </w:rPr>
        <w:t>check</w:t>
      </w:r>
      <w:r w:rsidR="00C65361" w:rsidRPr="00AA480F">
        <w:rPr>
          <w:b/>
          <w:highlight w:val="cyan"/>
        </w:rPr>
        <w:t xml:space="preserve">s </w:t>
      </w:r>
      <w:r w:rsidRPr="00AA480F">
        <w:rPr>
          <w:highlight w:val="cyan"/>
        </w:rPr>
        <w:t xml:space="preserve">if the current kid’s budget is </w:t>
      </w:r>
      <w:r w:rsidRPr="00AA480F">
        <w:rPr>
          <w:b/>
          <w:highlight w:val="cyan"/>
        </w:rPr>
        <w:t>enough</w:t>
      </w:r>
      <w:r w:rsidRPr="00AA480F">
        <w:rPr>
          <w:highlight w:val="cyan"/>
        </w:rPr>
        <w:t xml:space="preserve"> for the trip. If</w:t>
      </w:r>
      <w:r w:rsidR="006C5431" w:rsidRPr="00AA480F">
        <w:rPr>
          <w:highlight w:val="cyan"/>
        </w:rPr>
        <w:t xml:space="preserve"> it</w:t>
      </w:r>
      <w:r w:rsidRPr="00AA480F">
        <w:rPr>
          <w:highlight w:val="cyan"/>
        </w:rPr>
        <w:t xml:space="preserve"> is not</w:t>
      </w:r>
      <w:r w:rsidR="006C5431" w:rsidRPr="00AA480F">
        <w:rPr>
          <w:highlight w:val="cyan"/>
        </w:rPr>
        <w:t>, it</w:t>
      </w:r>
      <w:r w:rsidRPr="00AA480F">
        <w:rPr>
          <w:highlight w:val="cyan"/>
        </w:rPr>
        <w:t xml:space="preserve"> should </w:t>
      </w:r>
      <w:r w:rsidRPr="00AA480F">
        <w:rPr>
          <w:b/>
          <w:highlight w:val="cyan"/>
        </w:rPr>
        <w:t>return</w:t>
      </w:r>
      <w:r w:rsidRPr="00AA480F">
        <w:rPr>
          <w:highlight w:val="cyan"/>
        </w:rPr>
        <w:t xml:space="preserve"> the following string: </w:t>
      </w:r>
      <w:r w:rsidRPr="00AA480F">
        <w:rPr>
          <w:highlight w:val="cyan"/>
        </w:rPr>
        <w:br/>
      </w:r>
      <w:r w:rsidR="00C65361" w:rsidRPr="00C2580E">
        <w:rPr>
          <w:rFonts w:ascii="Consolas" w:hAnsi="Consolas"/>
          <w:b/>
          <w:highlight w:val="cyan"/>
        </w:rPr>
        <w:t>'</w:t>
      </w:r>
      <w:r w:rsidRPr="00C2580E">
        <w:rPr>
          <w:rFonts w:ascii="Consolas" w:hAnsi="Consolas"/>
          <w:b/>
          <w:highlight w:val="cyan"/>
        </w:rPr>
        <w:t>{name}'s money is not enough to go on vacation to {destination}</w:t>
      </w:r>
      <w:r w:rsidR="00C65361" w:rsidRPr="00C2580E">
        <w:rPr>
          <w:rFonts w:ascii="Consolas" w:hAnsi="Consolas"/>
          <w:b/>
          <w:highlight w:val="cyan"/>
        </w:rPr>
        <w:t>.'</w:t>
      </w:r>
    </w:p>
    <w:p w:rsidR="007747A7" w:rsidRPr="00BA61CB" w:rsidRDefault="007747A7" w:rsidP="00C65361">
      <w:r w:rsidRPr="00C2580E">
        <w:rPr>
          <w:highlight w:val="cyan"/>
        </w:rPr>
        <w:t xml:space="preserve">Otherwise we </w:t>
      </w:r>
      <w:r w:rsidRPr="00C2580E">
        <w:rPr>
          <w:b/>
          <w:highlight w:val="cyan"/>
        </w:rPr>
        <w:t>add it</w:t>
      </w:r>
      <w:r w:rsidRPr="00C2580E">
        <w:rPr>
          <w:highlight w:val="cyan"/>
        </w:rPr>
        <w:t xml:space="preserve"> </w:t>
      </w:r>
      <w:bookmarkStart w:id="0" w:name="result_box2"/>
      <w:bookmarkEnd w:id="0"/>
      <w:r w:rsidRPr="00C2580E">
        <w:rPr>
          <w:highlight w:val="cyan"/>
        </w:rPr>
        <w:t>if i</w:t>
      </w:r>
      <w:r w:rsidR="00C65361" w:rsidRPr="00C2580E">
        <w:rPr>
          <w:highlight w:val="cyan"/>
        </w:rPr>
        <w:t xml:space="preserve">t is not already recorded in </w:t>
      </w:r>
      <w:r w:rsidRPr="00C2580E">
        <w:rPr>
          <w:highlight w:val="cyan"/>
        </w:rPr>
        <w:t xml:space="preserve">and </w:t>
      </w:r>
      <w:r w:rsidRPr="00C2580E">
        <w:rPr>
          <w:b/>
          <w:highlight w:val="cyan"/>
        </w:rPr>
        <w:t>return the current grade.</w:t>
      </w:r>
    </w:p>
    <w:p w:rsidR="00C65361" w:rsidRPr="00BA61CB" w:rsidRDefault="007747A7" w:rsidP="00C65361">
      <w:pPr>
        <w:pStyle w:val="3"/>
      </w:pPr>
      <w:r w:rsidRPr="00BA61CB">
        <w:t>Method - removeChild()</w:t>
      </w:r>
    </w:p>
    <w:p w:rsidR="007747A7" w:rsidRPr="00BA61CB" w:rsidRDefault="00C65361" w:rsidP="00C65361">
      <w:r w:rsidRPr="00BA61CB">
        <w:t>A</w:t>
      </w:r>
      <w:r w:rsidR="007747A7" w:rsidRPr="00BA61CB">
        <w:t>ccept</w:t>
      </w:r>
      <w:r w:rsidRPr="00BA61CB">
        <w:t>s</w:t>
      </w:r>
      <w:r w:rsidR="007747A7" w:rsidRPr="00BA61CB">
        <w:t xml:space="preserve"> 2 properties </w:t>
      </w:r>
      <w:r w:rsidR="007747A7" w:rsidRPr="00BA61CB">
        <w:rPr>
          <w:b/>
        </w:rPr>
        <w:t>(name, grade):</w:t>
      </w:r>
    </w:p>
    <w:p w:rsidR="007747A7" w:rsidRPr="00BA61CB" w:rsidRDefault="00C65361" w:rsidP="00C65361">
      <w:r w:rsidRPr="00BA61CB">
        <w:rPr>
          <w:b/>
        </w:rPr>
        <w:t>R</w:t>
      </w:r>
      <w:r w:rsidR="007747A7" w:rsidRPr="00BA61CB">
        <w:rPr>
          <w:b/>
        </w:rPr>
        <w:t xml:space="preserve">emoves </w:t>
      </w:r>
      <w:r w:rsidR="007747A7" w:rsidRPr="00BA61CB">
        <w:t xml:space="preserve">a kid from the </w:t>
      </w:r>
      <w:r w:rsidR="007747A7" w:rsidRPr="00BA61CB">
        <w:rPr>
          <w:b/>
        </w:rPr>
        <w:t>array</w:t>
      </w:r>
      <w:r w:rsidR="007747A7" w:rsidRPr="00BA61CB">
        <w:t xml:space="preserve"> of already enrolled kids for this trip if the current kid </w:t>
      </w:r>
      <w:r w:rsidR="007747A7" w:rsidRPr="00BA61CB">
        <w:rPr>
          <w:b/>
        </w:rPr>
        <w:t>exist</w:t>
      </w:r>
      <w:r w:rsidRPr="00BA61CB">
        <w:rPr>
          <w:b/>
        </w:rPr>
        <w:t>s</w:t>
      </w:r>
      <w:r w:rsidR="007747A7" w:rsidRPr="00BA61CB">
        <w:t xml:space="preserve"> in there of course…</w:t>
      </w:r>
    </w:p>
    <w:p w:rsidR="007747A7" w:rsidRPr="00BA61CB" w:rsidRDefault="007747A7" w:rsidP="00C65361">
      <w:r w:rsidRPr="00BA61CB">
        <w:lastRenderedPageBreak/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bookmarkStart w:id="1" w:name="_GoBack"/>
      <w:bookmarkEnd w:id="1"/>
      <w:r w:rsidRPr="00BA61CB">
        <w:rPr>
          <w:b/>
        </w:rPr>
        <w:t>exists</w:t>
      </w:r>
      <w:r w:rsidRPr="00BA61CB">
        <w:t xml:space="preserve"> in the current grade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:rsidR="007747A7" w:rsidRPr="00BA61CB" w:rsidRDefault="007747A7" w:rsidP="00C65361">
      <w:r w:rsidRPr="00BA61CB">
        <w:t>If the given kid name do</w:t>
      </w:r>
      <w:r w:rsidR="00EF3FED">
        <w:t>es</w:t>
      </w:r>
      <w:r w:rsidRPr="00BA61CB">
        <w:t xml:space="preserve"> </w:t>
      </w:r>
      <w:r w:rsidR="00C65361" w:rsidRPr="00BA61CB">
        <w:rPr>
          <w:b/>
        </w:rPr>
        <w:t>not exist</w:t>
      </w:r>
      <w:r w:rsidR="006C5431">
        <w:t xml:space="preserve"> in</w:t>
      </w:r>
      <w:r w:rsidR="00C65361" w:rsidRPr="00BA61CB">
        <w:t xml:space="preserve"> the given grade, w</w:t>
      </w:r>
      <w:r w:rsidRPr="00BA61CB">
        <w:t xml:space="preserve">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="00C65361" w:rsidRPr="00BA61CB">
        <w:t xml:space="preserve">: </w:t>
      </w:r>
      <w:r w:rsidR="00C65361" w:rsidRPr="00BA61CB">
        <w:br/>
      </w:r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 xml:space="preserve">We couldn't find {name} in {grade} </w:t>
      </w:r>
      <w:r w:rsidR="00C65361" w:rsidRPr="00BA61CB">
        <w:rPr>
          <w:rFonts w:ascii="Consolas" w:hAnsi="Consolas"/>
          <w:b/>
        </w:rPr>
        <w:t>grade.'</w:t>
      </w:r>
    </w:p>
    <w:p w:rsidR="00C65361" w:rsidRPr="00BA61CB" w:rsidRDefault="007747A7" w:rsidP="00C65361">
      <w:pPr>
        <w:pStyle w:val="3"/>
      </w:pPr>
      <w:r w:rsidRPr="00BA61CB">
        <w:t>Method toString()</w:t>
      </w:r>
      <w:r w:rsidR="00C65361" w:rsidRPr="00BA61CB">
        <w:t xml:space="preserve"> </w:t>
      </w:r>
    </w:p>
    <w:p w:rsidR="007747A7" w:rsidRPr="00535E78" w:rsidRDefault="00C65361" w:rsidP="00C65361">
      <w:r w:rsidRPr="00535E78">
        <w:rPr>
          <w:b/>
        </w:rPr>
        <w:t>P</w:t>
      </w:r>
      <w:r w:rsidR="007747A7" w:rsidRPr="00535E78">
        <w:rPr>
          <w:b/>
        </w:rPr>
        <w:t>rint</w:t>
      </w:r>
      <w:r w:rsidRPr="00535E78">
        <w:rPr>
          <w:b/>
        </w:rPr>
        <w:t>s</w:t>
      </w:r>
      <w:r w:rsidR="007747A7" w:rsidRPr="00535E78">
        <w:t xml:space="preserve"> all kids from the </w:t>
      </w:r>
      <w:r w:rsidR="007747A7" w:rsidRPr="00535E78">
        <w:rPr>
          <w:b/>
        </w:rPr>
        <w:t>kid</w:t>
      </w:r>
      <w:r w:rsidRPr="00535E78">
        <w:rPr>
          <w:b/>
        </w:rPr>
        <w:t>'</w:t>
      </w:r>
      <w:r w:rsidR="007747A7" w:rsidRPr="00535E78">
        <w:rPr>
          <w:b/>
        </w:rPr>
        <w:t>s</w:t>
      </w:r>
      <w:r w:rsidR="007747A7" w:rsidRPr="00535E78">
        <w:t xml:space="preserve"> property </w:t>
      </w:r>
      <w:r w:rsidR="007747A7" w:rsidRPr="00535E78">
        <w:rPr>
          <w:b/>
        </w:rPr>
        <w:t>sorted</w:t>
      </w:r>
      <w:r w:rsidR="007747A7" w:rsidRPr="00535E78">
        <w:t xml:space="preserve"> in </w:t>
      </w:r>
      <w:r w:rsidR="007747A7" w:rsidRPr="00535E78">
        <w:rPr>
          <w:b/>
        </w:rPr>
        <w:t>ascending</w:t>
      </w:r>
      <w:r w:rsidR="007747A7" w:rsidRPr="00535E78">
        <w:t xml:space="preserve"> order by their </w:t>
      </w:r>
      <w:r w:rsidR="007747A7" w:rsidRPr="00535E78">
        <w:rPr>
          <w:b/>
        </w:rPr>
        <w:t>grade</w:t>
      </w:r>
      <w:r w:rsidR="007747A7" w:rsidRPr="00535E78">
        <w:t xml:space="preserve"> into the following format:</w:t>
      </w:r>
    </w:p>
    <w:p w:rsidR="00834EEE" w:rsidRPr="00535E78" w:rsidRDefault="007747A7" w:rsidP="00C65361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{currentGrade}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{currentKidNumber</w:t>
      </w:r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r w:rsidRPr="00535E78">
        <w:rPr>
          <w:rFonts w:ascii="Consolas" w:hAnsi="Consolas" w:cs="Times New Roman"/>
          <w:b/>
          <w:sz w:val="22"/>
          <w:szCs w:val="22"/>
        </w:rPr>
        <w:t>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{nextGrade}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{currentKidNumber</w:t>
      </w:r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r w:rsidR="00834EEE" w:rsidRPr="00535E78">
        <w:rPr>
          <w:rFonts w:ascii="Consolas" w:hAnsi="Consolas" w:cs="Times New Roman"/>
          <w:b/>
          <w:sz w:val="22"/>
          <w:szCs w:val="22"/>
        </w:rPr>
        <w:t>}`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:rsidR="00834EEE" w:rsidRPr="00535E78" w:rsidRDefault="007747A7" w:rsidP="00C65361">
      <w:pPr>
        <w:pStyle w:val="PreformattedText"/>
        <w:rPr>
          <w:rFonts w:ascii="Calibri" w:hAnsi="Calibri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..</w:t>
      </w:r>
      <w:r w:rsidR="00834EEE" w:rsidRPr="00535E78">
        <w:rPr>
          <w:rFonts w:ascii="Calibri" w:hAnsi="Calibri" w:cs="Times New Roman"/>
          <w:sz w:val="22"/>
          <w:szCs w:val="22"/>
        </w:rPr>
        <w:t xml:space="preserve"> </w:t>
      </w:r>
      <w:r w:rsidRPr="00535E78">
        <w:rPr>
          <w:rFonts w:ascii="Calibri" w:hAnsi="Calibri" w:cs="Times New Roman"/>
          <w:sz w:val="22"/>
          <w:szCs w:val="22"/>
        </w:rPr>
        <w:t xml:space="preserve">And so on for </w:t>
      </w:r>
      <w:r w:rsidR="00834EEE" w:rsidRPr="00535E78">
        <w:rPr>
          <w:rFonts w:ascii="Calibri" w:hAnsi="Calibri" w:cs="Times New Roman"/>
          <w:b/>
          <w:sz w:val="22"/>
          <w:szCs w:val="22"/>
        </w:rPr>
        <w:t>all grades</w:t>
      </w:r>
    </w:p>
    <w:p w:rsidR="00535E78" w:rsidRPr="00535E78" w:rsidRDefault="00834EEE" w:rsidP="00C65361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>The new line (</w:t>
      </w:r>
      <w:r w:rsidRPr="00535E78">
        <w:rPr>
          <w:rFonts w:ascii="Calibri" w:hAnsi="Calibri" w:cs="Times New Roman"/>
          <w:b/>
          <w:sz w:val="22"/>
          <w:szCs w:val="22"/>
        </w:rPr>
        <w:t>\n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:rsidR="007747A7" w:rsidRPr="00535E78" w:rsidRDefault="00535E78" w:rsidP="00535E78">
      <w:r w:rsidRPr="00535E78"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r w:rsidRPr="00535E78">
        <w:t>:</w:t>
      </w:r>
      <w:r w:rsidRPr="00535E78">
        <w:rPr>
          <w:b/>
        </w:rPr>
        <w:br/>
        <w:t>`No children are enrolled for the trip and the organization of ${this.organizer} falls out...</w:t>
      </w:r>
      <w:r w:rsidRPr="00535E78">
        <w:t>`</w:t>
      </w:r>
      <w:r w:rsidR="00834EEE" w:rsidRPr="00535E78">
        <w:rPr>
          <w:rFonts w:ascii="Calibri" w:hAnsi="Calibri"/>
          <w:b/>
        </w:rPr>
        <w:br/>
      </w:r>
      <w:r w:rsidR="007747A7" w:rsidRPr="00535E78">
        <w:rPr>
          <w:rFonts w:ascii="Calibri" w:hAnsi="Calibri"/>
          <w:b/>
        </w:rPr>
        <w:t>Check the example below for more clarity</w:t>
      </w:r>
      <w:r w:rsidR="007747A7" w:rsidRPr="00535E78">
        <w:rPr>
          <w:rFonts w:ascii="Calibri" w:hAnsi="Calibri"/>
        </w:rPr>
        <w:t>.</w:t>
      </w:r>
    </w:p>
    <w:p w:rsidR="00C65361" w:rsidRPr="00BA61CB" w:rsidRDefault="007747A7" w:rsidP="00C65361">
      <w:pPr>
        <w:pStyle w:val="3"/>
      </w:pPr>
      <w:r w:rsidRPr="00BA61CB">
        <w:t xml:space="preserve">Get </w:t>
      </w:r>
      <w:r w:rsidR="00C65361" w:rsidRPr="00BA61CB">
        <w:t>numberOfChildren()</w:t>
      </w:r>
    </w:p>
    <w:p w:rsidR="006C5431" w:rsidRPr="00BA61CB" w:rsidRDefault="00C65361" w:rsidP="00D34309">
      <w:r w:rsidRPr="00BA61CB">
        <w:rPr>
          <w:b/>
        </w:rPr>
        <w:t>R</w:t>
      </w:r>
      <w:r w:rsidR="007747A7" w:rsidRPr="00BA61CB">
        <w:rPr>
          <w:b/>
        </w:rPr>
        <w:t>eturn</w:t>
      </w:r>
      <w:r w:rsidRPr="00BA61CB">
        <w:rPr>
          <w:b/>
        </w:rPr>
        <w:t>s</w:t>
      </w:r>
      <w:r w:rsidR="007747A7" w:rsidRPr="00BA61CB">
        <w:t xml:space="preserve"> the current </w:t>
      </w:r>
      <w:r w:rsidR="007747A7" w:rsidRPr="00BA61CB">
        <w:rPr>
          <w:b/>
        </w:rPr>
        <w:t>count</w:t>
      </w:r>
      <w:r w:rsidR="007747A7" w:rsidRPr="00BA61CB">
        <w:t xml:space="preserve"> of </w:t>
      </w:r>
      <w:r w:rsidR="007747A7" w:rsidRPr="00BA61CB">
        <w:rPr>
          <w:b/>
        </w:rPr>
        <w:t>all kids</w:t>
      </w:r>
      <w:r w:rsidR="007747A7" w:rsidRPr="00BA61CB">
        <w:t xml:space="preserve"> into the </w:t>
      </w:r>
      <w:r w:rsidR="007747A7" w:rsidRPr="00BA61CB">
        <w:rPr>
          <w:b/>
        </w:rPr>
        <w:t>kid</w:t>
      </w:r>
      <w:r w:rsidRPr="00BA61CB">
        <w:rPr>
          <w:b/>
        </w:rPr>
        <w:t>'</w:t>
      </w:r>
      <w:r w:rsidR="007747A7" w:rsidRPr="00BA61CB">
        <w:rPr>
          <w:b/>
        </w:rPr>
        <w:t>s</w:t>
      </w:r>
      <w:r w:rsidR="00834EEE" w:rsidRPr="00BA61CB">
        <w:t xml:space="preserve"> property.</w:t>
      </w:r>
    </w:p>
    <w:p w:rsidR="007747A7" w:rsidRPr="00BA61CB" w:rsidRDefault="007747A7" w:rsidP="00C65361">
      <w:pPr>
        <w:pStyle w:val="3"/>
      </w:pPr>
      <w:r w:rsidRPr="00BA61CB">
        <w:t>Notes</w:t>
      </w:r>
    </w:p>
    <w:p w:rsidR="007747A7" w:rsidRPr="006C5431" w:rsidRDefault="007747A7">
      <w:pPr>
        <w:rPr>
          <w:b/>
          <w:u w:val="single"/>
        </w:rPr>
      </w:pPr>
      <w:r w:rsidRPr="006C5431">
        <w:rPr>
          <w:b/>
          <w:u w:val="single"/>
        </w:rPr>
        <w:t>Names of all functions and getters and setters must be exactly the same as in the description and examples!</w:t>
      </w:r>
    </w:p>
    <w:p w:rsidR="00834EEE" w:rsidRDefault="00834EEE">
      <w:pPr>
        <w:rPr>
          <w:b/>
        </w:rPr>
      </w:pPr>
    </w:p>
    <w:p w:rsidR="006C5431" w:rsidRDefault="006C5431"/>
    <w:p w:rsidR="002C131E" w:rsidRDefault="002C131E"/>
    <w:p w:rsidR="002C131E" w:rsidRDefault="002C131E"/>
    <w:p w:rsidR="002C131E" w:rsidRDefault="002C131E"/>
    <w:p w:rsidR="002C131E" w:rsidRDefault="002C131E"/>
    <w:p w:rsidR="002C131E" w:rsidRPr="00BA61CB" w:rsidRDefault="002C131E"/>
    <w:p w:rsidR="007747A7" w:rsidRPr="00BA61CB" w:rsidRDefault="007747A7" w:rsidP="00C65361">
      <w:pPr>
        <w:pStyle w:val="3"/>
      </w:pPr>
      <w:r w:rsidRPr="00BA61CB">
        <w:t>Submission</w:t>
      </w:r>
    </w:p>
    <w:p w:rsidR="007747A7" w:rsidRPr="00BA61CB" w:rsidRDefault="00C65361">
      <w:r w:rsidRPr="00BA61CB">
        <w:t xml:space="preserve">Submit </w:t>
      </w:r>
      <w:r w:rsidR="007747A7" w:rsidRPr="00BA61CB">
        <w:t xml:space="preserve">only the </w:t>
      </w:r>
      <w:r w:rsidR="007747A7" w:rsidRPr="00BA61CB">
        <w:rPr>
          <w:b/>
        </w:rPr>
        <w:t>Vacation</w:t>
      </w:r>
      <w:r w:rsidR="007747A7" w:rsidRPr="00BA61CB">
        <w:t xml:space="preserve"> class as “</w:t>
      </w:r>
      <w:r w:rsidR="007747A7" w:rsidRPr="00BA61CB">
        <w:rPr>
          <w:b/>
        </w:rPr>
        <w:t>JavaScript code</w:t>
      </w:r>
      <w:r w:rsidR="007747A7" w:rsidRPr="00BA61CB">
        <w:t>”.</w:t>
      </w:r>
    </w:p>
    <w:p w:rsidR="007747A7" w:rsidRPr="00BA61CB" w:rsidRDefault="007747A7" w:rsidP="00C65361">
      <w:pPr>
        <w:pStyle w:val="3"/>
      </w:pPr>
      <w:r w:rsidRPr="00BA61CB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Gosho is already in the list for this San diego vacation.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lastRenderedPageBreak/>
              <w:t>Output 2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3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</w:p>
        </w:tc>
      </w:tr>
      <w:tr w:rsidR="007747A7" w:rsidRPr="00BA61CB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7747A7" w:rsidRPr="00BA61CB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:rsidR="00834EEE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:rsidR="006A573A" w:rsidRPr="00BA61CB" w:rsidRDefault="006A5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:rsidR="00834EEE" w:rsidRPr="00BA61CB" w:rsidRDefault="00834E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1. Mitko-5500</w:t>
            </w:r>
          </w:p>
        </w:tc>
      </w:tr>
    </w:tbl>
    <w:p w:rsidR="007747A7" w:rsidRPr="00BA61CB" w:rsidRDefault="007747A7">
      <w:pPr>
        <w:rPr>
          <w:sz w:val="30"/>
        </w:rPr>
      </w:pPr>
    </w:p>
    <w:sectPr w:rsidR="007747A7" w:rsidRPr="00BA61CB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53" w:rsidRDefault="00B84953">
      <w:pPr>
        <w:spacing w:before="0" w:after="0" w:line="240" w:lineRule="auto"/>
      </w:pPr>
      <w:r>
        <w:separator/>
      </w:r>
    </w:p>
  </w:endnote>
  <w:endnote w:type="continuationSeparator" w:id="0">
    <w:p w:rsidR="00B84953" w:rsidRDefault="00B84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53" w:rsidRDefault="00B84953">
      <w:r>
        <w:rPr>
          <w:rFonts w:ascii="Liberation Serif" w:eastAsiaTheme="minorEastAsia"/>
        </w:rPr>
        <w:separator/>
      </w:r>
    </w:p>
  </w:footnote>
  <w:footnote w:type="continuationSeparator" w:id="0">
    <w:p w:rsidR="00B84953" w:rsidRDefault="00B849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numFmt w:val="bullet"/>
      <w:lvlText w:val="·"/>
      <w:lvlJc w:val="left"/>
      <w:pPr>
        <w:ind w:left="72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61"/>
    <w:rsid w:val="000C3D29"/>
    <w:rsid w:val="000D20AE"/>
    <w:rsid w:val="001E7E16"/>
    <w:rsid w:val="002C131E"/>
    <w:rsid w:val="00355FAB"/>
    <w:rsid w:val="00372666"/>
    <w:rsid w:val="00535E78"/>
    <w:rsid w:val="0059673F"/>
    <w:rsid w:val="006A573A"/>
    <w:rsid w:val="006B31D4"/>
    <w:rsid w:val="006C5431"/>
    <w:rsid w:val="007720DA"/>
    <w:rsid w:val="007747A7"/>
    <w:rsid w:val="00834EEE"/>
    <w:rsid w:val="008F0490"/>
    <w:rsid w:val="00A379F3"/>
    <w:rsid w:val="00A71E1A"/>
    <w:rsid w:val="00AA480F"/>
    <w:rsid w:val="00B84953"/>
    <w:rsid w:val="00BA61CB"/>
    <w:rsid w:val="00C2580E"/>
    <w:rsid w:val="00C6302D"/>
    <w:rsid w:val="00C65361"/>
    <w:rsid w:val="00D208AF"/>
    <w:rsid w:val="00D34309"/>
    <w:rsid w:val="00E806B9"/>
    <w:rsid w:val="00E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2CFC7"/>
  <w14:defaultImageDpi w14:val="0"/>
  <w15:docId w15:val="{9FC2E2BF-44D5-4F4E-ACEC-D067D033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61"/>
    <w:pPr>
      <w:spacing w:before="80" w:after="12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65361"/>
    <w:pPr>
      <w:keepNext/>
      <w:keepLines/>
      <w:spacing w:before="200" w:after="4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5361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61"/>
    <w:pPr>
      <w:keepNext/>
      <w:keepLines/>
      <w:spacing w:before="120" w:after="4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361"/>
    <w:pPr>
      <w:keepNext/>
      <w:keepLines/>
      <w:spacing w:before="120" w:after="4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361"/>
    <w:pPr>
      <w:keepNext/>
      <w:keepLines/>
      <w:spacing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C65361"/>
    <w:rPr>
      <w:rFonts w:eastAsia="SimSun"/>
      <w:b/>
      <w:color w:val="642D08"/>
      <w:sz w:val="32"/>
    </w:rPr>
  </w:style>
  <w:style w:type="character" w:customStyle="1" w:styleId="20">
    <w:name w:val="Заглавие 2 Знак"/>
    <w:basedOn w:val="a0"/>
    <w:link w:val="2"/>
    <w:uiPriority w:val="9"/>
    <w:locked/>
    <w:rsid w:val="00C65361"/>
    <w:rPr>
      <w:rFonts w:eastAsia="SimSun"/>
      <w:b/>
      <w:color w:val="7C380A"/>
      <w:sz w:val="36"/>
    </w:rPr>
  </w:style>
  <w:style w:type="character" w:customStyle="1" w:styleId="30">
    <w:name w:val="Заглавие 3 Знак"/>
    <w:basedOn w:val="a0"/>
    <w:link w:val="3"/>
    <w:uiPriority w:val="9"/>
    <w:locked/>
    <w:rsid w:val="00C65361"/>
    <w:rPr>
      <w:rFonts w:eastAsia="SimSun"/>
      <w:b/>
      <w:color w:val="8F400B"/>
      <w:sz w:val="32"/>
    </w:rPr>
  </w:style>
  <w:style w:type="character" w:customStyle="1" w:styleId="40">
    <w:name w:val="Заглавие 4 Знак"/>
    <w:basedOn w:val="a0"/>
    <w:link w:val="4"/>
    <w:uiPriority w:val="9"/>
    <w:locked/>
    <w:rsid w:val="00C65361"/>
    <w:rPr>
      <w:rFonts w:eastAsia="SimSun"/>
      <w:b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C65361"/>
    <w:rPr>
      <w:rFonts w:eastAsia="SimSun"/>
      <w:b/>
      <w:color w:val="B2500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PreformattedText">
    <w:name w:val="Preformatted Text"/>
    <w:basedOn w:val="a"/>
    <w:uiPriority w:val="99"/>
    <w:rPr>
      <w:rFonts w:asci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locked/>
    <w:rsid w:val="00C65361"/>
    <w:rPr>
      <w:rFonts w:eastAsia="Times New Roman"/>
    </w:rPr>
  </w:style>
  <w:style w:type="paragraph" w:styleId="a7">
    <w:name w:val="footer"/>
    <w:basedOn w:val="a"/>
    <w:link w:val="a8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locked/>
    <w:rsid w:val="00C65361"/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C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locked/>
    <w:rsid w:val="00C65361"/>
    <w:rPr>
      <w:rFonts w:ascii="Tahoma" w:eastAsia="Times New Roman" w:hAnsi="Tahoma"/>
      <w:sz w:val="16"/>
    </w:rPr>
  </w:style>
  <w:style w:type="character" w:styleId="ab">
    <w:name w:val="Hyperlink"/>
    <w:basedOn w:val="a0"/>
    <w:uiPriority w:val="99"/>
    <w:unhideWhenUsed/>
    <w:rsid w:val="00C6536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653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C65361"/>
    <w:rPr>
      <w:b/>
    </w:rPr>
  </w:style>
  <w:style w:type="paragraph" w:styleId="ae">
    <w:name w:val="List Paragraph"/>
    <w:basedOn w:val="a"/>
    <w:link w:val="af"/>
    <w:uiPriority w:val="34"/>
    <w:qFormat/>
    <w:rsid w:val="00C65361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C65361"/>
    <w:rPr>
      <w:color w:val="800080"/>
      <w:u w:val="single"/>
    </w:rPr>
  </w:style>
  <w:style w:type="paragraph" w:customStyle="1" w:styleId="Code">
    <w:name w:val="Code"/>
    <w:basedOn w:val="a"/>
    <w:link w:val="CodeChar"/>
    <w:qFormat/>
    <w:rsid w:val="00C65361"/>
    <w:rPr>
      <w:rFonts w:ascii="Consolas" w:hAnsi="Consolas"/>
      <w:b/>
      <w:noProof/>
    </w:rPr>
  </w:style>
  <w:style w:type="character" w:customStyle="1" w:styleId="CodeChar">
    <w:name w:val="Code Char"/>
    <w:link w:val="Code"/>
    <w:locked/>
    <w:rsid w:val="00C65361"/>
    <w:rPr>
      <w:rFonts w:ascii="Consolas" w:eastAsia="Times New Roman" w:hAnsi="Consolas"/>
      <w:b/>
      <w:noProof/>
    </w:rPr>
  </w:style>
  <w:style w:type="table" w:styleId="af1">
    <w:name w:val="Table Grid"/>
    <w:basedOn w:val="a1"/>
    <w:uiPriority w:val="59"/>
    <w:rsid w:val="00C6536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Списък на абзаци Знак"/>
    <w:link w:val="ae"/>
    <w:uiPriority w:val="34"/>
    <w:locked/>
    <w:rsid w:val="00C65361"/>
    <w:rPr>
      <w:rFonts w:eastAsia="Times New Roman"/>
    </w:rPr>
  </w:style>
  <w:style w:type="table" w:customStyle="1" w:styleId="TableGrid1">
    <w:name w:val="Table Grid1"/>
    <w:basedOn w:val="a1"/>
    <w:next w:val="af1"/>
    <w:uiPriority w:val="59"/>
    <w:rsid w:val="00C6536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1"/>
    <w:uiPriority w:val="59"/>
    <w:rsid w:val="00C65361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C6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131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Kati</cp:lastModifiedBy>
  <cp:revision>12</cp:revision>
  <dcterms:created xsi:type="dcterms:W3CDTF">2018-11-06T08:49:00Z</dcterms:created>
  <dcterms:modified xsi:type="dcterms:W3CDTF">2019-03-14T15:17:00Z</dcterms:modified>
</cp:coreProperties>
</file>